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47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936"/>
      </w:tblGrid>
      <w:tr w:rsidR="00453802" w:rsidRPr="00CF1A49" w14:paraId="0589CBB1" w14:textId="77777777" w:rsidTr="00FB3EBA">
        <w:trPr>
          <w:trHeight w:hRule="exact" w:val="1351"/>
        </w:trPr>
        <w:tc>
          <w:tcPr>
            <w:tcW w:w="9936" w:type="dxa"/>
            <w:tcMar>
              <w:top w:w="0" w:type="dxa"/>
              <w:bottom w:w="0" w:type="dxa"/>
            </w:tcMar>
          </w:tcPr>
          <w:p w14:paraId="765AE520" w14:textId="77777777" w:rsidR="00453802" w:rsidRPr="004072FB" w:rsidRDefault="00453802" w:rsidP="00453802">
            <w:pPr>
              <w:pStyle w:val="Title"/>
              <w:rPr>
                <w:color w:val="000000" w:themeColor="text1"/>
                <w:sz w:val="44"/>
                <w:szCs w:val="44"/>
              </w:rPr>
            </w:pPr>
            <w:r w:rsidRPr="004072FB">
              <w:rPr>
                <w:b/>
                <w:bCs/>
                <w:color w:val="000000" w:themeColor="text1"/>
                <w:sz w:val="44"/>
                <w:szCs w:val="44"/>
              </w:rPr>
              <w:t>Ahmad</w:t>
            </w:r>
            <w:r w:rsidRPr="004072FB">
              <w:rPr>
                <w:color w:val="000000" w:themeColor="text1"/>
                <w:sz w:val="44"/>
                <w:szCs w:val="44"/>
              </w:rPr>
              <w:t xml:space="preserve"> </w:t>
            </w:r>
            <w:r w:rsidRPr="004072FB">
              <w:rPr>
                <w:rStyle w:val="IntenseEmphasis"/>
                <w:color w:val="000000" w:themeColor="text1"/>
                <w:sz w:val="44"/>
                <w:szCs w:val="44"/>
              </w:rPr>
              <w:t>Graham</w:t>
            </w:r>
          </w:p>
          <w:p w14:paraId="1814EC0C" w14:textId="77777777" w:rsidR="00453802" w:rsidRPr="00CF1A49" w:rsidRDefault="00453802" w:rsidP="00453802">
            <w:pPr>
              <w:pStyle w:val="ContactInfo"/>
              <w:contextualSpacing w:val="0"/>
            </w:pPr>
            <w:r>
              <w:t>Virginia, USA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33D3014487B439088F5363D39326B45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(340) 690-3768</w:t>
            </w:r>
          </w:p>
          <w:p w14:paraId="75B03FBA" w14:textId="26FA2D98" w:rsidR="00453802" w:rsidRPr="00CF1A49" w:rsidRDefault="00000000" w:rsidP="00453802">
            <w:pPr>
              <w:pStyle w:val="ContactInfoEmphasis"/>
              <w:contextualSpacing w:val="0"/>
            </w:pPr>
            <w:hyperlink r:id="rId7" w:history="1">
              <w:r w:rsidR="006F7E43">
                <w:rPr>
                  <w:rStyle w:val="Hyperlink"/>
                </w:rPr>
                <w:t>acgraham02@gmail.com</w:t>
              </w:r>
            </w:hyperlink>
            <w:r w:rsidR="00453802" w:rsidRPr="007B1EAD">
              <w:rPr>
                <w:color w:val="00B0F0"/>
              </w:rPr>
              <w:t xml:space="preserve"> </w:t>
            </w:r>
            <w:sdt>
              <w:sdtPr>
                <w:rPr>
                  <w:color w:val="00B0F0"/>
                </w:rPr>
                <w:alias w:val="Divider dot:"/>
                <w:tag w:val="Divider dot:"/>
                <w:id w:val="-688140589"/>
                <w:placeholder>
                  <w:docPart w:val="D872DBFEAEBA480D957E2F9CC5DBFFCB"/>
                </w:placeholder>
                <w:temporary/>
                <w:showingPlcHdr/>
                <w15:appearance w15:val="hidden"/>
              </w:sdtPr>
              <w:sdtContent>
                <w:r w:rsidR="00453802" w:rsidRPr="007B1EAD">
                  <w:rPr>
                    <w:color w:val="00B0F0"/>
                  </w:rPr>
                  <w:t>·</w:t>
                </w:r>
              </w:sdtContent>
            </w:sdt>
            <w:r w:rsidR="00453802" w:rsidRPr="007B1EAD">
              <w:rPr>
                <w:color w:val="00B0F0"/>
              </w:rPr>
              <w:t xml:space="preserve"> </w:t>
            </w:r>
            <w:hyperlink r:id="rId8" w:history="1">
              <w:r w:rsidR="00453802" w:rsidRPr="006F7E43">
                <w:rPr>
                  <w:rStyle w:val="Hyperlink"/>
                </w:rPr>
                <w:t>ahmadgraham.me</w:t>
              </w:r>
            </w:hyperlink>
          </w:p>
        </w:tc>
      </w:tr>
      <w:tr w:rsidR="00453802" w:rsidRPr="00CF1A49" w14:paraId="5645A110" w14:textId="77777777" w:rsidTr="00453802">
        <w:tc>
          <w:tcPr>
            <w:tcW w:w="9936" w:type="dxa"/>
            <w:tcMar>
              <w:top w:w="432" w:type="dxa"/>
            </w:tcMar>
          </w:tcPr>
          <w:p w14:paraId="1258085D" w14:textId="3A333045" w:rsidR="00453802" w:rsidRPr="00CF1A49" w:rsidRDefault="00453802" w:rsidP="00453802">
            <w:pPr>
              <w:contextualSpacing w:val="0"/>
              <w:jc w:val="center"/>
            </w:pPr>
            <w:r>
              <w:t xml:space="preserve">Determined computer science student seeking </w:t>
            </w:r>
            <w:r w:rsidR="00491CC3">
              <w:t>an internship</w:t>
            </w:r>
            <w:r>
              <w:t xml:space="preserve">. </w:t>
            </w:r>
            <w:r w:rsidR="006F7E43">
              <w:t>Have been programming since 2019, and now a</w:t>
            </w:r>
            <w:r>
              <w:t>iming to use my abilities in the computer science field and simultaneously develop myself as a brand. Frequently praised as quality-oriented and easy to work with by my peers.</w:t>
            </w:r>
          </w:p>
        </w:tc>
      </w:tr>
    </w:tbl>
    <w:p w14:paraId="3874478B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B576508C03A498CAEC92DB30F328558"/>
          </w:placeholder>
          <w:temporary/>
          <w:showingPlcHdr/>
          <w15:appearance w15:val="hidden"/>
        </w:sdtPr>
        <w:sdtContent>
          <w:r w:rsidR="004E01EB" w:rsidRPr="004072FB">
            <w:rPr>
              <w:sz w:val="26"/>
              <w:szCs w:val="26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63"/>
      </w:tblGrid>
      <w:tr w:rsidR="001D0BF1" w:rsidRPr="00CF1A49" w14:paraId="1DE76D6A" w14:textId="77777777" w:rsidTr="00D66A52">
        <w:tc>
          <w:tcPr>
            <w:tcW w:w="9355" w:type="dxa"/>
          </w:tcPr>
          <w:p w14:paraId="5FE96554" w14:textId="208B7565" w:rsidR="001D0BF1" w:rsidRPr="00CF1A49" w:rsidRDefault="00973920" w:rsidP="001D0BF1">
            <w:pPr>
              <w:pStyle w:val="Heading3"/>
              <w:contextualSpacing w:val="0"/>
              <w:outlineLvl w:val="2"/>
            </w:pPr>
            <w:r>
              <w:t>May 2022</w:t>
            </w:r>
            <w:r w:rsidR="001D0BF1" w:rsidRPr="00CF1A49">
              <w:t xml:space="preserve"> – </w:t>
            </w:r>
            <w:r>
              <w:t>present</w:t>
            </w:r>
          </w:p>
          <w:p w14:paraId="17E137E9" w14:textId="4A7D259D" w:rsidR="001D0BF1" w:rsidRPr="00FB3EBA" w:rsidRDefault="00973920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FB3EBA">
              <w:rPr>
                <w:color w:val="00B0F0"/>
                <w:sz w:val="24"/>
                <w:szCs w:val="24"/>
              </w:rPr>
              <w:t>Classroom Support Technician</w:t>
            </w:r>
            <w:r w:rsidR="001D0BF1" w:rsidRPr="00FB3EBA">
              <w:rPr>
                <w:color w:val="00B0F0"/>
                <w:sz w:val="24"/>
                <w:szCs w:val="24"/>
              </w:rPr>
              <w:t>,</w:t>
            </w:r>
            <w:r w:rsidR="001D0BF1" w:rsidRPr="00FB3EBA">
              <w:rPr>
                <w:sz w:val="24"/>
                <w:szCs w:val="24"/>
              </w:rPr>
              <w:t xml:space="preserve"> </w:t>
            </w:r>
            <w:r w:rsidRPr="00FB3EBA">
              <w:rPr>
                <w:rStyle w:val="SubtleReference"/>
                <w:sz w:val="24"/>
                <w:szCs w:val="24"/>
              </w:rPr>
              <w:t>GMU Classroom support</w:t>
            </w:r>
          </w:p>
          <w:p w14:paraId="01E066CE" w14:textId="77777777" w:rsidR="001E3120" w:rsidRDefault="00090906" w:rsidP="00090906">
            <w:pPr>
              <w:pStyle w:val="ListParagraph"/>
              <w:numPr>
                <w:ilvl w:val="0"/>
                <w:numId w:val="17"/>
              </w:numPr>
            </w:pPr>
            <w:r>
              <w:t>Answer phone calls; assist customers over the phone</w:t>
            </w:r>
          </w:p>
          <w:p w14:paraId="362AAACE" w14:textId="3D7FD052" w:rsidR="00090906" w:rsidRPr="00CF1A49" w:rsidRDefault="00090906" w:rsidP="00090906">
            <w:pPr>
              <w:pStyle w:val="ListParagraph"/>
              <w:numPr>
                <w:ilvl w:val="0"/>
                <w:numId w:val="17"/>
              </w:numPr>
            </w:pPr>
            <w:r>
              <w:t xml:space="preserve">Assist </w:t>
            </w:r>
            <w:r w:rsidR="00FB3EBA">
              <w:t xml:space="preserve">customers </w:t>
            </w:r>
            <w:r>
              <w:t>on-site</w:t>
            </w:r>
            <w:r w:rsidR="00FB3EBA">
              <w:t xml:space="preserve"> (classrooms, labs, etc.)</w:t>
            </w:r>
            <w:r>
              <w:t xml:space="preserve"> for more complex problems</w:t>
            </w:r>
          </w:p>
        </w:tc>
      </w:tr>
      <w:tr w:rsidR="00F61DF9" w:rsidRPr="00CF1A49" w14:paraId="7B96289F" w14:textId="77777777" w:rsidTr="00F61DF9">
        <w:tc>
          <w:tcPr>
            <w:tcW w:w="9355" w:type="dxa"/>
            <w:tcMar>
              <w:top w:w="216" w:type="dxa"/>
            </w:tcMar>
          </w:tcPr>
          <w:p w14:paraId="525D4769" w14:textId="1566C7A4" w:rsidR="00F61DF9" w:rsidRPr="00CF1A49" w:rsidRDefault="001B70C8" w:rsidP="00F61DF9">
            <w:pPr>
              <w:pStyle w:val="Heading3"/>
              <w:contextualSpacing w:val="0"/>
              <w:outlineLvl w:val="2"/>
            </w:pPr>
            <w:r>
              <w:t>Summer 2021 &amp; summer 2022</w:t>
            </w:r>
          </w:p>
          <w:p w14:paraId="5F89610F" w14:textId="25526CC2" w:rsidR="00F61DF9" w:rsidRPr="00FB3EBA" w:rsidRDefault="001B70C8" w:rsidP="00F61DF9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FB3EBA">
              <w:rPr>
                <w:color w:val="00B0F0"/>
                <w:sz w:val="24"/>
                <w:szCs w:val="24"/>
              </w:rPr>
              <w:t xml:space="preserve">Paid </w:t>
            </w:r>
            <w:r w:rsidR="00A731B7" w:rsidRPr="00FB3EBA">
              <w:rPr>
                <w:color w:val="00B0F0"/>
                <w:sz w:val="24"/>
                <w:szCs w:val="24"/>
              </w:rPr>
              <w:t xml:space="preserve">IT </w:t>
            </w:r>
            <w:r w:rsidRPr="00FB3EBA">
              <w:rPr>
                <w:color w:val="00B0F0"/>
                <w:sz w:val="24"/>
                <w:szCs w:val="24"/>
              </w:rPr>
              <w:t>Summer Intern</w:t>
            </w:r>
            <w:r w:rsidR="00F61DF9" w:rsidRPr="00FB3EBA">
              <w:rPr>
                <w:color w:val="00B0F0"/>
                <w:sz w:val="24"/>
                <w:szCs w:val="24"/>
              </w:rPr>
              <w:t xml:space="preserve">, </w:t>
            </w:r>
            <w:r w:rsidRPr="00FB3EBA">
              <w:rPr>
                <w:rStyle w:val="SubtleReference"/>
                <w:sz w:val="24"/>
                <w:szCs w:val="24"/>
              </w:rPr>
              <w:t>Department of Personnel, USVI</w:t>
            </w:r>
          </w:p>
          <w:p w14:paraId="24FA4A8F" w14:textId="04183C87" w:rsidR="00F61DF9" w:rsidRDefault="00A731B7" w:rsidP="00A731B7">
            <w:pPr>
              <w:pStyle w:val="ListParagraph"/>
              <w:numPr>
                <w:ilvl w:val="0"/>
                <w:numId w:val="14"/>
              </w:numPr>
            </w:pPr>
            <w:r>
              <w:t xml:space="preserve">Worked there through government placement program; was requested to join them again </w:t>
            </w:r>
            <w:r w:rsidR="00FB3EBA">
              <w:t xml:space="preserve">a </w:t>
            </w:r>
            <w:r w:rsidR="00490978">
              <w:t>second time</w:t>
            </w:r>
          </w:p>
          <w:p w14:paraId="18EB0DA5" w14:textId="5F68B0D4" w:rsidR="00490978" w:rsidRDefault="00490978" w:rsidP="00A731B7">
            <w:pPr>
              <w:pStyle w:val="ListParagraph"/>
              <w:numPr>
                <w:ilvl w:val="0"/>
                <w:numId w:val="14"/>
              </w:numPr>
            </w:pPr>
            <w:r>
              <w:t>Answered phone calls; assisted customer</w:t>
            </w:r>
            <w:r w:rsidR="00090906">
              <w:t xml:space="preserve">s </w:t>
            </w:r>
            <w:r>
              <w:t>over the phone</w:t>
            </w:r>
          </w:p>
          <w:p w14:paraId="345D5517" w14:textId="398DDC8C" w:rsidR="00490978" w:rsidRDefault="00490978" w:rsidP="00A731B7">
            <w:pPr>
              <w:pStyle w:val="ListParagraph"/>
              <w:numPr>
                <w:ilvl w:val="0"/>
                <w:numId w:val="14"/>
              </w:numPr>
            </w:pPr>
            <w:r>
              <w:t xml:space="preserve">Worked with government </w:t>
            </w:r>
            <w:r w:rsidR="00FB3EBA">
              <w:t xml:space="preserve">IT </w:t>
            </w:r>
            <w:r>
              <w:t>system to perform actions on government employees</w:t>
            </w:r>
          </w:p>
        </w:tc>
      </w:tr>
    </w:tbl>
    <w:sdt>
      <w:sdtPr>
        <w:alias w:val="Education:"/>
        <w:tag w:val="Education:"/>
        <w:id w:val="-1908763273"/>
        <w:placeholder>
          <w:docPart w:val="5001AD741CA54298B20CCAF4C2A6F3BB"/>
        </w:placeholder>
        <w:temporary/>
        <w:showingPlcHdr/>
        <w15:appearance w15:val="hidden"/>
      </w:sdtPr>
      <w:sdtContent>
        <w:p w14:paraId="4AA150B9" w14:textId="77777777" w:rsidR="00DA59AA" w:rsidRPr="00CF1A49" w:rsidRDefault="00DA59AA" w:rsidP="0097790C">
          <w:pPr>
            <w:pStyle w:val="Heading1"/>
          </w:pPr>
          <w:r w:rsidRPr="004072FB">
            <w:rPr>
              <w:sz w:val="26"/>
              <w:szCs w:val="2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63"/>
      </w:tblGrid>
      <w:tr w:rsidR="001D0BF1" w:rsidRPr="00CF1A49" w14:paraId="3D7EE334" w14:textId="77777777" w:rsidTr="00D66A52">
        <w:tc>
          <w:tcPr>
            <w:tcW w:w="9355" w:type="dxa"/>
          </w:tcPr>
          <w:p w14:paraId="29A2B7E1" w14:textId="55C48B60" w:rsidR="001D0BF1" w:rsidRPr="00CF1A49" w:rsidRDefault="006C5C34" w:rsidP="001D0BF1">
            <w:pPr>
              <w:pStyle w:val="Heading3"/>
              <w:contextualSpacing w:val="0"/>
              <w:outlineLvl w:val="2"/>
            </w:pPr>
            <w:r>
              <w:t>May 2024</w:t>
            </w:r>
          </w:p>
          <w:p w14:paraId="6274F114" w14:textId="10F33E2A" w:rsidR="001D0BF1" w:rsidRPr="00FB3EBA" w:rsidRDefault="006C5C34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FB3EBA">
              <w:rPr>
                <w:color w:val="00B0F0"/>
                <w:sz w:val="24"/>
                <w:szCs w:val="24"/>
              </w:rPr>
              <w:t>Bachelor’s in Computer science</w:t>
            </w:r>
            <w:r w:rsidR="001D0BF1" w:rsidRPr="00FB3EBA">
              <w:rPr>
                <w:color w:val="00B0F0"/>
                <w:sz w:val="24"/>
                <w:szCs w:val="24"/>
              </w:rPr>
              <w:t xml:space="preserve">, </w:t>
            </w:r>
            <w:r w:rsidRPr="00FB3EBA">
              <w:rPr>
                <w:rStyle w:val="SubtleReference"/>
                <w:sz w:val="24"/>
                <w:szCs w:val="24"/>
              </w:rPr>
              <w:t>george mason university</w:t>
            </w:r>
          </w:p>
          <w:p w14:paraId="3C24EC35" w14:textId="377C5504" w:rsidR="00490978" w:rsidRDefault="00490978" w:rsidP="00490978">
            <w:pPr>
              <w:pStyle w:val="ListParagraph"/>
              <w:numPr>
                <w:ilvl w:val="0"/>
                <w:numId w:val="15"/>
              </w:numPr>
            </w:pPr>
            <w:r>
              <w:t xml:space="preserve">Current GPA: </w:t>
            </w:r>
            <w:r w:rsidR="00FB3EBA">
              <w:t>3.12</w:t>
            </w:r>
          </w:p>
          <w:p w14:paraId="3B516AE7" w14:textId="29C8E12E" w:rsidR="00490978" w:rsidRPr="00CF1A49" w:rsidRDefault="00490978" w:rsidP="00490978">
            <w:pPr>
              <w:pStyle w:val="ListParagraph"/>
              <w:numPr>
                <w:ilvl w:val="0"/>
                <w:numId w:val="15"/>
              </w:numPr>
            </w:pPr>
            <w:r>
              <w:t>Relevant Coursework: Data Structures &amp; Algorithms, Discrete Math</w:t>
            </w:r>
            <w:r w:rsidR="00FB3EBA">
              <w:t xml:space="preserve">, </w:t>
            </w:r>
            <w:r w:rsidR="00FB3EBA" w:rsidRPr="00FB3EBA">
              <w:t>Introduction to Low-Level Programming</w:t>
            </w:r>
            <w:r w:rsidR="00FB3EBA">
              <w:t xml:space="preserve">, </w:t>
            </w:r>
            <w:r w:rsidR="00FB3EBA" w:rsidRPr="00FB3EBA">
              <w:t>Object-Oriented Programming</w:t>
            </w:r>
            <w:r w:rsidR="00FB3EBA">
              <w:t xml:space="preserve">, </w:t>
            </w:r>
            <w:r w:rsidR="00FB3EBA" w:rsidRPr="00FB3EBA">
              <w:t>Computer Ethics and Society</w:t>
            </w:r>
          </w:p>
        </w:tc>
      </w:tr>
      <w:tr w:rsidR="00F61DF9" w:rsidRPr="00CF1A49" w14:paraId="699E0A03" w14:textId="77777777" w:rsidTr="00F61DF9">
        <w:tc>
          <w:tcPr>
            <w:tcW w:w="9355" w:type="dxa"/>
            <w:tcMar>
              <w:top w:w="216" w:type="dxa"/>
            </w:tcMar>
          </w:tcPr>
          <w:p w14:paraId="47DF2013" w14:textId="51CAE278" w:rsidR="00F61DF9" w:rsidRPr="00CF1A49" w:rsidRDefault="001B70C8" w:rsidP="00F61DF9">
            <w:pPr>
              <w:pStyle w:val="Heading3"/>
              <w:contextualSpacing w:val="0"/>
              <w:outlineLvl w:val="2"/>
            </w:pPr>
            <w:r>
              <w:t>june</w:t>
            </w:r>
            <w:r w:rsidR="00F61DF9" w:rsidRPr="00CF1A49">
              <w:t xml:space="preserve"> </w:t>
            </w:r>
            <w:r>
              <w:t>2020</w:t>
            </w:r>
          </w:p>
          <w:p w14:paraId="55DE5F1B" w14:textId="07575F0B" w:rsidR="00F61DF9" w:rsidRPr="00FB3EBA" w:rsidRDefault="001B70C8" w:rsidP="00F61DF9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FB3EBA">
              <w:rPr>
                <w:color w:val="00B0F0"/>
                <w:sz w:val="24"/>
                <w:szCs w:val="24"/>
              </w:rPr>
              <w:t>Advanced Studies Diploma</w:t>
            </w:r>
            <w:r w:rsidR="00F61DF9" w:rsidRPr="00FB3EBA">
              <w:rPr>
                <w:color w:val="00B0F0"/>
                <w:sz w:val="24"/>
                <w:szCs w:val="24"/>
              </w:rPr>
              <w:t xml:space="preserve">, </w:t>
            </w:r>
            <w:r w:rsidRPr="00FB3EBA">
              <w:rPr>
                <w:rStyle w:val="SubtleReference"/>
                <w:sz w:val="24"/>
                <w:szCs w:val="24"/>
              </w:rPr>
              <w:t>Landstown high school, virgina beach</w:t>
            </w:r>
          </w:p>
          <w:p w14:paraId="0F4F0850" w14:textId="0FBC2DDB" w:rsidR="00F61DF9" w:rsidRDefault="00490978" w:rsidP="00490978">
            <w:pPr>
              <w:pStyle w:val="ListParagraph"/>
              <w:numPr>
                <w:ilvl w:val="0"/>
                <w:numId w:val="16"/>
              </w:numPr>
            </w:pPr>
            <w:r>
              <w:t>GPA: 3.7</w:t>
            </w:r>
          </w:p>
          <w:p w14:paraId="4EF35F5B" w14:textId="770B90F5" w:rsidR="00490978" w:rsidRDefault="00490978" w:rsidP="00490978">
            <w:pPr>
              <w:pStyle w:val="ListParagraph"/>
              <w:numPr>
                <w:ilvl w:val="0"/>
                <w:numId w:val="16"/>
              </w:numPr>
            </w:pPr>
            <w:r>
              <w:t xml:space="preserve">Relevant Coursework: </w:t>
            </w:r>
            <w:r w:rsidR="007527D5">
              <w:t>Software &amp; Game Dev, Advanced Software &amp; Game Dev</w:t>
            </w:r>
          </w:p>
        </w:tc>
      </w:tr>
    </w:tbl>
    <w:sdt>
      <w:sdtPr>
        <w:alias w:val="Skills:"/>
        <w:tag w:val="Skills:"/>
        <w:id w:val="-1392877668"/>
        <w:placeholder>
          <w:docPart w:val="1E997B902A254D6DA062C33A7BC6C69F"/>
        </w:placeholder>
        <w:temporary/>
        <w:showingPlcHdr/>
        <w15:appearance w15:val="hidden"/>
      </w:sdtPr>
      <w:sdtContent>
        <w:p w14:paraId="6EF2FAC4" w14:textId="77777777" w:rsidR="00486277" w:rsidRPr="00CF1A49" w:rsidRDefault="00486277" w:rsidP="00486277">
          <w:pPr>
            <w:pStyle w:val="Heading1"/>
          </w:pPr>
          <w:r w:rsidRPr="004072FB">
            <w:rPr>
              <w:sz w:val="26"/>
              <w:szCs w:val="26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68"/>
        <w:gridCol w:w="4968"/>
      </w:tblGrid>
      <w:tr w:rsidR="003A0632" w:rsidRPr="006E1507" w14:paraId="277465D7" w14:textId="77777777" w:rsidTr="00CF1A49">
        <w:tc>
          <w:tcPr>
            <w:tcW w:w="4675" w:type="dxa"/>
          </w:tcPr>
          <w:p w14:paraId="45FF3677" w14:textId="73C72196" w:rsidR="001F4E6D" w:rsidRPr="006E1507" w:rsidRDefault="006C5C34" w:rsidP="004550C8">
            <w:pPr>
              <w:pStyle w:val="ListBullet"/>
              <w:contextualSpacing w:val="0"/>
            </w:pPr>
            <w:r>
              <w:t>Programming languages: Java, JavaScript, C, C#, Python, HTML/CSS</w:t>
            </w:r>
            <w:r w:rsidR="00A14C1D">
              <w:t>, SQL</w:t>
            </w:r>
            <w:r w:rsidR="00A651A6">
              <w:t>, Regex</w:t>
            </w:r>
          </w:p>
        </w:tc>
        <w:tc>
          <w:tcPr>
            <w:tcW w:w="4675" w:type="dxa"/>
            <w:tcMar>
              <w:left w:w="360" w:type="dxa"/>
            </w:tcMar>
          </w:tcPr>
          <w:p w14:paraId="6CE1A499" w14:textId="1253B767" w:rsidR="001E3120" w:rsidRPr="006E1507" w:rsidRDefault="004550C8" w:rsidP="004550C8">
            <w:pPr>
              <w:pStyle w:val="ListBullet"/>
              <w:contextualSpacing w:val="0"/>
            </w:pPr>
            <w:r>
              <w:t>Libraries/Frameworks/Services: React/React Native, Redux, Unity Game Engine, Git/GitHub</w:t>
            </w:r>
          </w:p>
        </w:tc>
      </w:tr>
    </w:tbl>
    <w:p w14:paraId="37739E15" w14:textId="69BB2243" w:rsidR="00AD782D" w:rsidRPr="00CF1A49" w:rsidRDefault="004550C8" w:rsidP="0062312F">
      <w:pPr>
        <w:pStyle w:val="Heading1"/>
      </w:pPr>
      <w:r w:rsidRPr="004072FB">
        <w:rPr>
          <w:sz w:val="26"/>
          <w:szCs w:val="26"/>
        </w:rP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0"/>
        <w:gridCol w:w="3960"/>
      </w:tblGrid>
      <w:tr w:rsidR="004550C8" w14:paraId="554510AE" w14:textId="77777777" w:rsidTr="007527D5">
        <w:tc>
          <w:tcPr>
            <w:tcW w:w="5400" w:type="dxa"/>
          </w:tcPr>
          <w:p w14:paraId="2F8CC6B6" w14:textId="50721D80" w:rsidR="004550C8" w:rsidRDefault="004550C8" w:rsidP="004550C8">
            <w:pPr>
              <w:pStyle w:val="ListParagraph"/>
              <w:numPr>
                <w:ilvl w:val="0"/>
                <w:numId w:val="18"/>
              </w:numPr>
              <w:ind w:left="252"/>
            </w:pPr>
            <w:r>
              <w:t>3D mobile game</w:t>
            </w:r>
            <w:r w:rsidR="007B1EAD">
              <w:t xml:space="preserve"> (Unity)</w:t>
            </w:r>
          </w:p>
          <w:p w14:paraId="60EEB14B" w14:textId="77777777" w:rsidR="007B1EAD" w:rsidRDefault="004550C8" w:rsidP="007B1EAD">
            <w:pPr>
              <w:pStyle w:val="ListParagraph"/>
              <w:numPr>
                <w:ilvl w:val="0"/>
                <w:numId w:val="18"/>
              </w:numPr>
              <w:ind w:left="252"/>
            </w:pPr>
            <w:r>
              <w:t xml:space="preserve">Web development: </w:t>
            </w:r>
            <w:hyperlink r:id="rId9" w:history="1">
              <w:r w:rsidRPr="007B1EAD">
                <w:rPr>
                  <w:rStyle w:val="Hyperlink"/>
                </w:rPr>
                <w:t>jacksondevelopment.net</w:t>
              </w:r>
            </w:hyperlink>
            <w:r>
              <w:t xml:space="preserve">, </w:t>
            </w:r>
            <w:hyperlink r:id="rId10" w:history="1">
              <w:r w:rsidRPr="007B1EAD">
                <w:rPr>
                  <w:rStyle w:val="Hyperlink"/>
                </w:rPr>
                <w:t>ahmadgraham.me</w:t>
              </w:r>
            </w:hyperlink>
          </w:p>
          <w:p w14:paraId="5D54A51B" w14:textId="78228FAC" w:rsidR="004072FB" w:rsidRDefault="004072FB" w:rsidP="004072FB">
            <w:pPr>
              <w:pStyle w:val="ListParagraph"/>
              <w:ind w:left="252"/>
            </w:pPr>
          </w:p>
        </w:tc>
        <w:tc>
          <w:tcPr>
            <w:tcW w:w="3960" w:type="dxa"/>
          </w:tcPr>
          <w:p w14:paraId="689D5CCE" w14:textId="5A94632F" w:rsidR="004550C8" w:rsidRDefault="004550C8" w:rsidP="006E1507">
            <w:pPr>
              <w:pStyle w:val="ListParagraph"/>
              <w:numPr>
                <w:ilvl w:val="0"/>
                <w:numId w:val="18"/>
              </w:numPr>
              <w:ind w:left="252"/>
            </w:pPr>
            <w:r>
              <w:t>Mock social media app (full stack)</w:t>
            </w:r>
          </w:p>
          <w:p w14:paraId="134EE8C9" w14:textId="3263C540" w:rsidR="004550C8" w:rsidRDefault="004550C8" w:rsidP="006E1507">
            <w:pPr>
              <w:pStyle w:val="ListParagraph"/>
              <w:numPr>
                <w:ilvl w:val="0"/>
                <w:numId w:val="18"/>
              </w:numPr>
              <w:ind w:left="252"/>
            </w:pPr>
            <w:r>
              <w:t>Mock e-commerce app (full stack)</w:t>
            </w:r>
          </w:p>
        </w:tc>
      </w:tr>
    </w:tbl>
    <w:p w14:paraId="69844F36" w14:textId="6D1B31B2" w:rsidR="00B51D1B" w:rsidRPr="006E1507" w:rsidRDefault="004550C8" w:rsidP="00FB3EBA">
      <w:pPr>
        <w:jc w:val="center"/>
      </w:pPr>
      <w:r>
        <w:t>More projects and demos available upon request</w:t>
      </w:r>
      <w:r w:rsidR="007B1EAD">
        <w:t xml:space="preserve"> </w:t>
      </w:r>
      <w:r w:rsidR="00A651A6">
        <w:t>or</w:t>
      </w:r>
      <w:r w:rsidR="007B1EAD">
        <w:t xml:space="preserve"> on </w:t>
      </w:r>
      <w:r w:rsidR="004856EE">
        <w:t xml:space="preserve">my website &amp; </w:t>
      </w:r>
      <w:r w:rsidR="007B1EAD">
        <w:t>GitHub</w:t>
      </w:r>
    </w:p>
    <w:sectPr w:rsidR="00B51D1B" w:rsidRPr="006E1507" w:rsidSect="00DE088B">
      <w:footerReference w:type="default" r:id="rId11"/>
      <w:headerReference w:type="first" r:id="rId12"/>
      <w:pgSz w:w="12240" w:h="15840" w:code="1"/>
      <w:pgMar w:top="950" w:right="1152" w:bottom="108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A6858" w14:textId="77777777" w:rsidR="0016256F" w:rsidRDefault="0016256F" w:rsidP="0068194B">
      <w:r>
        <w:separator/>
      </w:r>
    </w:p>
    <w:p w14:paraId="7201A5E6" w14:textId="77777777" w:rsidR="0016256F" w:rsidRDefault="0016256F"/>
    <w:p w14:paraId="44464FA8" w14:textId="77777777" w:rsidR="0016256F" w:rsidRDefault="0016256F"/>
  </w:endnote>
  <w:endnote w:type="continuationSeparator" w:id="0">
    <w:p w14:paraId="110D75D3" w14:textId="77777777" w:rsidR="0016256F" w:rsidRDefault="0016256F" w:rsidP="0068194B">
      <w:r>
        <w:continuationSeparator/>
      </w:r>
    </w:p>
    <w:p w14:paraId="4C6DE376" w14:textId="77777777" w:rsidR="0016256F" w:rsidRDefault="0016256F"/>
    <w:p w14:paraId="2EBC0E78" w14:textId="77777777" w:rsidR="0016256F" w:rsidRDefault="001625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2CAB9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66D66" w14:textId="77777777" w:rsidR="0016256F" w:rsidRDefault="0016256F" w:rsidP="0068194B">
      <w:r>
        <w:separator/>
      </w:r>
    </w:p>
    <w:p w14:paraId="4E2FAC29" w14:textId="77777777" w:rsidR="0016256F" w:rsidRDefault="0016256F"/>
    <w:p w14:paraId="15EC6D06" w14:textId="77777777" w:rsidR="0016256F" w:rsidRDefault="0016256F"/>
  </w:footnote>
  <w:footnote w:type="continuationSeparator" w:id="0">
    <w:p w14:paraId="0D0C047F" w14:textId="77777777" w:rsidR="0016256F" w:rsidRDefault="0016256F" w:rsidP="0068194B">
      <w:r>
        <w:continuationSeparator/>
      </w:r>
    </w:p>
    <w:p w14:paraId="21152C2B" w14:textId="77777777" w:rsidR="0016256F" w:rsidRDefault="0016256F"/>
    <w:p w14:paraId="444C31A8" w14:textId="77777777" w:rsidR="0016256F" w:rsidRDefault="001625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37A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44E4FDA" wp14:editId="2B367CD4">
              <wp:simplePos x="0" y="0"/>
              <wp:positionH relativeFrom="page">
                <wp:posOffset>83820</wp:posOffset>
              </wp:positionH>
              <wp:positionV relativeFrom="page">
                <wp:posOffset>1336040</wp:posOffset>
              </wp:positionV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3CDE5E3" id="Straight Connector 5" o:spid="_x0000_s1026" alt="&quot;&quot;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6.6pt,105.2pt" to="618.6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609A74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85312D"/>
    <w:multiLevelType w:val="hybridMultilevel"/>
    <w:tmpl w:val="ABE0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720244E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B0F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D864555"/>
    <w:multiLevelType w:val="hybridMultilevel"/>
    <w:tmpl w:val="D8BAE318"/>
    <w:lvl w:ilvl="0" w:tplc="9F841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C055484"/>
    <w:multiLevelType w:val="hybridMultilevel"/>
    <w:tmpl w:val="4AA8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55469"/>
    <w:multiLevelType w:val="hybridMultilevel"/>
    <w:tmpl w:val="2400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B92375"/>
    <w:multiLevelType w:val="hybridMultilevel"/>
    <w:tmpl w:val="D8FE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315479">
    <w:abstractNumId w:val="9"/>
  </w:num>
  <w:num w:numId="2" w16cid:durableId="1548253773">
    <w:abstractNumId w:val="8"/>
  </w:num>
  <w:num w:numId="3" w16cid:durableId="2032341275">
    <w:abstractNumId w:val="7"/>
  </w:num>
  <w:num w:numId="4" w16cid:durableId="123164079">
    <w:abstractNumId w:val="6"/>
  </w:num>
  <w:num w:numId="5" w16cid:durableId="914166470">
    <w:abstractNumId w:val="11"/>
  </w:num>
  <w:num w:numId="6" w16cid:durableId="471677034">
    <w:abstractNumId w:val="3"/>
  </w:num>
  <w:num w:numId="7" w16cid:durableId="1037388003">
    <w:abstractNumId w:val="13"/>
  </w:num>
  <w:num w:numId="8" w16cid:durableId="1155995245">
    <w:abstractNumId w:val="2"/>
  </w:num>
  <w:num w:numId="9" w16cid:durableId="1566333637">
    <w:abstractNumId w:val="14"/>
  </w:num>
  <w:num w:numId="10" w16cid:durableId="203520617">
    <w:abstractNumId w:val="5"/>
  </w:num>
  <w:num w:numId="11" w16cid:durableId="898054224">
    <w:abstractNumId w:val="4"/>
  </w:num>
  <w:num w:numId="12" w16cid:durableId="1111433105">
    <w:abstractNumId w:val="1"/>
  </w:num>
  <w:num w:numId="13" w16cid:durableId="105082855">
    <w:abstractNumId w:val="0"/>
  </w:num>
  <w:num w:numId="14" w16cid:durableId="1903446427">
    <w:abstractNumId w:val="17"/>
  </w:num>
  <w:num w:numId="15" w16cid:durableId="1867792657">
    <w:abstractNumId w:val="15"/>
  </w:num>
  <w:num w:numId="16" w16cid:durableId="279191199">
    <w:abstractNumId w:val="16"/>
  </w:num>
  <w:num w:numId="17" w16cid:durableId="1810780188">
    <w:abstractNumId w:val="10"/>
  </w:num>
  <w:num w:numId="18" w16cid:durableId="8808205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20"/>
    <w:rsid w:val="000001EF"/>
    <w:rsid w:val="00007322"/>
    <w:rsid w:val="00007728"/>
    <w:rsid w:val="00022EB2"/>
    <w:rsid w:val="00024584"/>
    <w:rsid w:val="00024730"/>
    <w:rsid w:val="00055E95"/>
    <w:rsid w:val="0007021F"/>
    <w:rsid w:val="00090906"/>
    <w:rsid w:val="000A7A03"/>
    <w:rsid w:val="000B2BA5"/>
    <w:rsid w:val="000F2F8C"/>
    <w:rsid w:val="0010006E"/>
    <w:rsid w:val="001045A8"/>
    <w:rsid w:val="00114A91"/>
    <w:rsid w:val="001427E1"/>
    <w:rsid w:val="0016256F"/>
    <w:rsid w:val="00163668"/>
    <w:rsid w:val="00171566"/>
    <w:rsid w:val="00174676"/>
    <w:rsid w:val="001755A8"/>
    <w:rsid w:val="00184014"/>
    <w:rsid w:val="00192008"/>
    <w:rsid w:val="001B70C8"/>
    <w:rsid w:val="001C0E68"/>
    <w:rsid w:val="001C4B6F"/>
    <w:rsid w:val="001D0BF1"/>
    <w:rsid w:val="001E3120"/>
    <w:rsid w:val="001E7E0C"/>
    <w:rsid w:val="001F0BB0"/>
    <w:rsid w:val="001F4E6D"/>
    <w:rsid w:val="001F5F35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7E63"/>
    <w:rsid w:val="00405128"/>
    <w:rsid w:val="00406CFF"/>
    <w:rsid w:val="004072FB"/>
    <w:rsid w:val="00416B25"/>
    <w:rsid w:val="00420592"/>
    <w:rsid w:val="004319E0"/>
    <w:rsid w:val="00437E8C"/>
    <w:rsid w:val="00440225"/>
    <w:rsid w:val="00453802"/>
    <w:rsid w:val="004550C8"/>
    <w:rsid w:val="004726BC"/>
    <w:rsid w:val="00474105"/>
    <w:rsid w:val="00480E6E"/>
    <w:rsid w:val="004856EE"/>
    <w:rsid w:val="00486277"/>
    <w:rsid w:val="00490978"/>
    <w:rsid w:val="00491CC3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74746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5C34"/>
    <w:rsid w:val="006D65FA"/>
    <w:rsid w:val="006E1507"/>
    <w:rsid w:val="006F7E43"/>
    <w:rsid w:val="00712D8B"/>
    <w:rsid w:val="007273B7"/>
    <w:rsid w:val="00733E0A"/>
    <w:rsid w:val="0074403D"/>
    <w:rsid w:val="00746D44"/>
    <w:rsid w:val="007527D5"/>
    <w:rsid w:val="007538DC"/>
    <w:rsid w:val="00757803"/>
    <w:rsid w:val="0079206B"/>
    <w:rsid w:val="00796076"/>
    <w:rsid w:val="007B1EAD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3920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4C1D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51A6"/>
    <w:rsid w:val="00A731B7"/>
    <w:rsid w:val="00A755E8"/>
    <w:rsid w:val="00A93A5D"/>
    <w:rsid w:val="00AB32F8"/>
    <w:rsid w:val="00AB610B"/>
    <w:rsid w:val="00AD191A"/>
    <w:rsid w:val="00AD360E"/>
    <w:rsid w:val="00AD40FB"/>
    <w:rsid w:val="00AD782D"/>
    <w:rsid w:val="00AE7650"/>
    <w:rsid w:val="00B10EBE"/>
    <w:rsid w:val="00B236F1"/>
    <w:rsid w:val="00B42E79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1501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88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3EBA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3FB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B1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hmadgraham.m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cgraham02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hmadgraham.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cksondevelopment.net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gr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576508C03A498CAEC92DB30F328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07227-A579-4BBA-A6E0-BF6A672444A4}"/>
      </w:docPartPr>
      <w:docPartBody>
        <w:p w:rsidR="006138D6" w:rsidRDefault="00000000">
          <w:pPr>
            <w:pStyle w:val="AB576508C03A498CAEC92DB30F328558"/>
          </w:pPr>
          <w:r w:rsidRPr="00CF1A49">
            <w:t>Experience</w:t>
          </w:r>
        </w:p>
      </w:docPartBody>
    </w:docPart>
    <w:docPart>
      <w:docPartPr>
        <w:name w:val="5001AD741CA54298B20CCAF4C2A6F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078D9-4556-42F2-8C76-52FFFF7F1DBE}"/>
      </w:docPartPr>
      <w:docPartBody>
        <w:p w:rsidR="006138D6" w:rsidRDefault="00000000">
          <w:pPr>
            <w:pStyle w:val="5001AD741CA54298B20CCAF4C2A6F3BB"/>
          </w:pPr>
          <w:r w:rsidRPr="00CF1A49">
            <w:t>Education</w:t>
          </w:r>
        </w:p>
      </w:docPartBody>
    </w:docPart>
    <w:docPart>
      <w:docPartPr>
        <w:name w:val="1E997B902A254D6DA062C33A7BC6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D726D-5804-4EC1-A19F-A6595E080598}"/>
      </w:docPartPr>
      <w:docPartBody>
        <w:p w:rsidR="006138D6" w:rsidRDefault="00000000">
          <w:pPr>
            <w:pStyle w:val="1E997B902A254D6DA062C33A7BC6C69F"/>
          </w:pPr>
          <w:r w:rsidRPr="00CF1A49">
            <w:t>Skills</w:t>
          </w:r>
        </w:p>
      </w:docPartBody>
    </w:docPart>
    <w:docPart>
      <w:docPartPr>
        <w:name w:val="B33D3014487B439088F5363D39326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A06F7-9CB4-4D97-A2CF-016713C84325}"/>
      </w:docPartPr>
      <w:docPartBody>
        <w:p w:rsidR="006138D6" w:rsidRDefault="002D5B3D" w:rsidP="002D5B3D">
          <w:pPr>
            <w:pStyle w:val="B33D3014487B439088F5363D39326B45"/>
          </w:pPr>
          <w:r w:rsidRPr="00CF1A49">
            <w:t>·</w:t>
          </w:r>
        </w:p>
      </w:docPartBody>
    </w:docPart>
    <w:docPart>
      <w:docPartPr>
        <w:name w:val="D872DBFEAEBA480D957E2F9CC5DBF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30A01-97EF-4B49-A803-021BEC40898E}"/>
      </w:docPartPr>
      <w:docPartBody>
        <w:p w:rsidR="006138D6" w:rsidRDefault="002D5B3D" w:rsidP="002D5B3D">
          <w:pPr>
            <w:pStyle w:val="D872DBFEAEBA480D957E2F9CC5DBFFC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3D"/>
    <w:rsid w:val="00060A04"/>
    <w:rsid w:val="002D5B3D"/>
    <w:rsid w:val="006138D6"/>
    <w:rsid w:val="007B5635"/>
    <w:rsid w:val="00820073"/>
    <w:rsid w:val="00A3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B576508C03A498CAEC92DB30F328558">
    <w:name w:val="AB576508C03A498CAEC92DB30F32855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001AD741CA54298B20CCAF4C2A6F3BB">
    <w:name w:val="5001AD741CA54298B20CCAF4C2A6F3BB"/>
  </w:style>
  <w:style w:type="paragraph" w:customStyle="1" w:styleId="1E997B902A254D6DA062C33A7BC6C69F">
    <w:name w:val="1E997B902A254D6DA062C33A7BC6C69F"/>
  </w:style>
  <w:style w:type="paragraph" w:customStyle="1" w:styleId="B33D3014487B439088F5363D39326B45">
    <w:name w:val="B33D3014487B439088F5363D39326B45"/>
    <w:rsid w:val="002D5B3D"/>
  </w:style>
  <w:style w:type="paragraph" w:customStyle="1" w:styleId="D872DBFEAEBA480D957E2F9CC5DBFFCB">
    <w:name w:val="D872DBFEAEBA480D957E2F9CC5DBFFCB"/>
    <w:rsid w:val="002D5B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2022-10-04T11:25:00Z</dcterms:created>
  <dcterms:modified xsi:type="dcterms:W3CDTF">2022-10-04T11:32:00Z</dcterms:modified>
  <cp:category/>
</cp:coreProperties>
</file>